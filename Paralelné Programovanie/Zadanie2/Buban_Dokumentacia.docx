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5327720B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2B4EE7D0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0D1FEBE9" w14:textId="77777777" w:rsidR="009A0BB5" w:rsidRDefault="009A0BB5" w:rsidP="001552D5">
          <w:pPr>
            <w:jc w:val="center"/>
          </w:pPr>
        </w:p>
        <w:p w14:paraId="1CA9F8DA" w14:textId="77777777" w:rsidR="009A0BB5" w:rsidRDefault="009A0BB5" w:rsidP="001552D5">
          <w:pPr>
            <w:jc w:val="center"/>
          </w:pPr>
        </w:p>
        <w:p w14:paraId="3FBC874E" w14:textId="77777777" w:rsidR="009A0BB5" w:rsidRDefault="009A0BB5" w:rsidP="001552D5">
          <w:pPr>
            <w:jc w:val="center"/>
          </w:pPr>
        </w:p>
        <w:p w14:paraId="3E9F9972" w14:textId="77777777" w:rsidR="009A0BB5" w:rsidRDefault="009A0BB5" w:rsidP="001552D5">
          <w:pPr>
            <w:jc w:val="center"/>
          </w:pPr>
        </w:p>
        <w:p w14:paraId="0BCE89A7" w14:textId="77777777" w:rsidR="009A0BB5" w:rsidRDefault="009A0BB5" w:rsidP="001552D5">
          <w:pPr>
            <w:jc w:val="center"/>
          </w:pPr>
        </w:p>
        <w:p w14:paraId="0D8379FA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7EB290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63922778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79010154" w14:textId="6D3A66A5" w:rsidR="009A0BB5" w:rsidRPr="0061097C" w:rsidRDefault="009A0BB5" w:rsidP="001552D5">
          <w:pPr>
            <w:jc w:val="center"/>
            <w:rPr>
              <w:sz w:val="36"/>
              <w:szCs w:val="36"/>
              <w:lang w:val="sk-SK"/>
            </w:rPr>
          </w:pPr>
          <w:r w:rsidRPr="00FB3F4B">
            <w:rPr>
              <w:sz w:val="36"/>
              <w:szCs w:val="36"/>
            </w:rPr>
            <w:t>ZADANIE</w:t>
          </w:r>
          <w:r w:rsidR="00D50282" w:rsidRPr="00FB3F4B">
            <w:rPr>
              <w:sz w:val="36"/>
              <w:szCs w:val="36"/>
            </w:rPr>
            <w:t xml:space="preserve"> </w:t>
          </w:r>
          <w:r w:rsidR="0061097C">
            <w:rPr>
              <w:sz w:val="36"/>
              <w:szCs w:val="36"/>
            </w:rPr>
            <w:t>2</w:t>
          </w:r>
        </w:p>
        <w:p w14:paraId="369CF272" w14:textId="44E43C5E" w:rsidR="009A0BB5" w:rsidRPr="00FB3F4B" w:rsidRDefault="0061097C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Paralelizácia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>
            <w:rPr>
              <w:b/>
              <w:bCs/>
              <w:sz w:val="36"/>
              <w:szCs w:val="36"/>
            </w:rPr>
            <w:t>pomocou</w:t>
          </w:r>
          <w:proofErr w:type="spellEnd"/>
          <w:r>
            <w:rPr>
              <w:b/>
              <w:bCs/>
              <w:sz w:val="36"/>
              <w:szCs w:val="36"/>
            </w:rPr>
            <w:t xml:space="preserve"> OpenMP a MPI v </w:t>
          </w:r>
          <w:proofErr w:type="spellStart"/>
          <w:r>
            <w:rPr>
              <w:b/>
              <w:bCs/>
              <w:sz w:val="36"/>
              <w:szCs w:val="36"/>
            </w:rPr>
            <w:t>jazyku</w:t>
          </w:r>
          <w:proofErr w:type="spellEnd"/>
          <w:r>
            <w:rPr>
              <w:b/>
              <w:bCs/>
              <w:sz w:val="36"/>
              <w:szCs w:val="36"/>
            </w:rPr>
            <w:t xml:space="preserve"> C</w:t>
          </w:r>
        </w:p>
        <w:p w14:paraId="3E0DCDDD" w14:textId="0506F0A3" w:rsidR="009A0BB5" w:rsidRPr="00FB3F4B" w:rsidRDefault="0061097C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PARALELNÉ PROGRAMOVANIE</w:t>
          </w:r>
        </w:p>
        <w:p w14:paraId="329F77F2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AC93E88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570A30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D2BF3AD" w14:textId="77777777" w:rsidR="009A0BB5" w:rsidRDefault="009A0BB5" w:rsidP="000140E6">
          <w:pPr>
            <w:rPr>
              <w:sz w:val="44"/>
              <w:szCs w:val="44"/>
            </w:rPr>
          </w:pPr>
        </w:p>
        <w:p w14:paraId="2A301867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1224F81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2F4F626D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137FCD09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8E99927" w14:textId="5FC1E67F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2334A2">
            <w:rPr>
              <w:noProof/>
              <w:sz w:val="28"/>
              <w:szCs w:val="28"/>
            </w:rPr>
            <w:t>24. 11. 2021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4CF4012" w14:textId="20E4D164" w:rsidR="00EB5235" w:rsidRDefault="00602CE9" w:rsidP="003D5D90">
      <w:pPr>
        <w:pStyle w:val="Heading1"/>
      </w:pPr>
      <w:r>
        <w:lastRenderedPageBreak/>
        <w:t>PROBLÉM</w:t>
      </w:r>
    </w:p>
    <w:p w14:paraId="77BB0012" w14:textId="77777777" w:rsidR="00602CE9" w:rsidRDefault="00602CE9" w:rsidP="003D5D90">
      <w:pPr>
        <w:pStyle w:val="Text"/>
      </w:pPr>
    </w:p>
    <w:p w14:paraId="7B889E1C" w14:textId="512E2761" w:rsidR="00291BBD" w:rsidRDefault="00602CE9" w:rsidP="003D5D90">
      <w:pPr>
        <w:pStyle w:val="Text"/>
      </w:pPr>
      <w:proofErr w:type="spellStart"/>
      <w:r>
        <w:t>Ako</w:t>
      </w:r>
      <w:proofErr w:type="spellEnd"/>
      <w:r>
        <w:t xml:space="preserve"> </w:t>
      </w:r>
      <w:proofErr w:type="spellStart"/>
      <w:r>
        <w:t>problémový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paralelizácie</w:t>
      </w:r>
      <w:proofErr w:type="spellEnd"/>
      <w:r>
        <w:t xml:space="preserve"> </w:t>
      </w:r>
      <w:proofErr w:type="spellStart"/>
      <w:r>
        <w:t>urýchlovať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zvolil</w:t>
      </w:r>
      <w:proofErr w:type="spellEnd"/>
      <w:r>
        <w:t xml:space="preserve"> </w:t>
      </w:r>
      <w:proofErr w:type="spellStart"/>
      <w:r>
        <w:t>fraktál</w:t>
      </w:r>
      <w:proofErr w:type="spellEnd"/>
      <w:r>
        <w:t xml:space="preserve"> Mandelbrot set.</w:t>
      </w:r>
      <w:r w:rsidR="007A06F6">
        <w:t xml:space="preserve"> </w:t>
      </w:r>
      <w:proofErr w:type="spellStart"/>
      <w:r w:rsidR="007A06F6">
        <w:t>Jeho</w:t>
      </w:r>
      <w:proofErr w:type="spellEnd"/>
      <w:r w:rsidR="007A06F6">
        <w:t xml:space="preserve"> </w:t>
      </w:r>
      <w:proofErr w:type="spellStart"/>
      <w:r w:rsidR="007A06F6">
        <w:t>výpočet</w:t>
      </w:r>
      <w:proofErr w:type="spellEnd"/>
      <w:r w:rsidR="007A06F6">
        <w:t xml:space="preserve"> </w:t>
      </w:r>
      <w:proofErr w:type="spellStart"/>
      <w:r w:rsidR="007A06F6">
        <w:t>sa</w:t>
      </w:r>
      <w:proofErr w:type="spellEnd"/>
      <w:r w:rsidR="007A06F6">
        <w:t xml:space="preserve"> </w:t>
      </w:r>
      <w:proofErr w:type="spellStart"/>
      <w:r w:rsidR="007A06F6">
        <w:t>dá</w:t>
      </w:r>
      <w:proofErr w:type="spellEnd"/>
      <w:r w:rsidR="007A06F6">
        <w:t xml:space="preserve"> </w:t>
      </w:r>
      <w:proofErr w:type="spellStart"/>
      <w:r w:rsidR="007A06F6">
        <w:t>robiť</w:t>
      </w:r>
      <w:proofErr w:type="spellEnd"/>
      <w:r w:rsidR="007A06F6">
        <w:t xml:space="preserve"> </w:t>
      </w:r>
      <w:proofErr w:type="spellStart"/>
      <w:r w:rsidR="007A06F6">
        <w:t>pomocou</w:t>
      </w:r>
      <w:proofErr w:type="spellEnd"/>
      <w:r w:rsidR="007A06F6">
        <w:t xml:space="preserve"> </w:t>
      </w:r>
      <w:proofErr w:type="spellStart"/>
      <w:r w:rsidR="007A06F6">
        <w:t>rekurzie</w:t>
      </w:r>
      <w:proofErr w:type="spellEnd"/>
      <w:r w:rsidR="007A06F6">
        <w:t xml:space="preserve">, ale </w:t>
      </w:r>
      <w:proofErr w:type="spellStart"/>
      <w:r w:rsidR="007A06F6">
        <w:t>aj</w:t>
      </w:r>
      <w:proofErr w:type="spellEnd"/>
      <w:r w:rsidR="007A06F6">
        <w:t xml:space="preserve"> </w:t>
      </w:r>
      <w:proofErr w:type="spellStart"/>
      <w:r w:rsidR="007A06F6">
        <w:t>iteratívne</w:t>
      </w:r>
      <w:proofErr w:type="spellEnd"/>
      <w:r w:rsidR="007A06F6">
        <w:t>.</w:t>
      </w:r>
      <w:r w:rsidR="00EE136B">
        <w:t xml:space="preserve"> </w:t>
      </w:r>
      <w:proofErr w:type="spellStart"/>
      <w:r w:rsidR="00EE136B">
        <w:t>Riešenie</w:t>
      </w:r>
      <w:proofErr w:type="spellEnd"/>
      <w:r w:rsidR="00EE136B">
        <w:t xml:space="preserve"> bolo </w:t>
      </w:r>
      <w:proofErr w:type="spellStart"/>
      <w:r w:rsidR="00EE136B">
        <w:t>prevzaté</w:t>
      </w:r>
      <w:proofErr w:type="spellEnd"/>
      <w:r w:rsidR="00EE136B">
        <w:t xml:space="preserve"> zo </w:t>
      </w:r>
      <w:proofErr w:type="spellStart"/>
      <w:r w:rsidR="00EE136B">
        <w:t>stránky</w:t>
      </w:r>
      <w:proofErr w:type="spellEnd"/>
      <w:r w:rsidR="00EE136B">
        <w:t xml:space="preserve">: </w:t>
      </w:r>
      <w:hyperlink r:id="rId8" w:anchor="C" w:history="1">
        <w:r w:rsidR="00EE136B" w:rsidRPr="008300B5">
          <w:rPr>
            <w:rStyle w:val="Hyperlink"/>
          </w:rPr>
          <w:t>https://rosettacode.org/wiki/Mandelbrot_set#C</w:t>
        </w:r>
      </w:hyperlink>
      <w:r w:rsidR="00EE136B">
        <w:t xml:space="preserve"> </w:t>
      </w:r>
      <w:r w:rsidR="00EE3CBB">
        <w:t xml:space="preserve">a </w:t>
      </w:r>
      <w:proofErr w:type="spellStart"/>
      <w:r w:rsidR="00EE3CBB">
        <w:t>následne</w:t>
      </w:r>
      <w:proofErr w:type="spellEnd"/>
      <w:r w:rsidR="00EE3CBB">
        <w:t xml:space="preserve"> </w:t>
      </w:r>
      <w:proofErr w:type="spellStart"/>
      <w:r w:rsidR="00EE3CBB">
        <w:t>adaptované</w:t>
      </w:r>
      <w:proofErr w:type="spellEnd"/>
      <w:r w:rsidR="00EE3CBB">
        <w:t>.</w:t>
      </w:r>
    </w:p>
    <w:p w14:paraId="6E51E036" w14:textId="24EA3D38" w:rsidR="00EE3CBB" w:rsidRDefault="00EE3CBB" w:rsidP="00914D32">
      <w:pPr>
        <w:pStyle w:val="Text"/>
      </w:pPr>
      <w:proofErr w:type="spellStart"/>
      <w:r>
        <w:t>Pôvodné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generovalo</w:t>
      </w:r>
      <w:proofErr w:type="spellEnd"/>
      <w:r>
        <w:t xml:space="preserve"> </w:t>
      </w:r>
      <w:proofErr w:type="spellStart"/>
      <w:r>
        <w:t>čierno-biele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,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ho </w:t>
      </w:r>
      <w:proofErr w:type="spellStart"/>
      <w:r w:rsidR="00E60403">
        <w:t>upravil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farebné</w:t>
      </w:r>
      <w:proofErr w:type="spellEnd"/>
      <w:r>
        <w:t>.</w:t>
      </w:r>
      <w:r w:rsidR="00AC7A09">
        <w:t xml:space="preserve"> Na </w:t>
      </w:r>
      <w:proofErr w:type="spellStart"/>
      <w:r w:rsidR="00AC7A09">
        <w:t>konverziu</w:t>
      </w:r>
      <w:proofErr w:type="spellEnd"/>
      <w:r w:rsidR="00AC7A09">
        <w:t xml:space="preserve"> </w:t>
      </w:r>
      <w:proofErr w:type="spellStart"/>
      <w:r w:rsidR="00AC7A09">
        <w:t>farieb</w:t>
      </w:r>
      <w:proofErr w:type="spellEnd"/>
      <w:r w:rsidR="00914D32">
        <w:t xml:space="preserve"> </w:t>
      </w:r>
      <w:proofErr w:type="spellStart"/>
      <w:r w:rsidR="00914D32">
        <w:t>medzi</w:t>
      </w:r>
      <w:proofErr w:type="spellEnd"/>
      <w:r w:rsidR="00914D32">
        <w:t xml:space="preserve"> </w:t>
      </w:r>
      <w:proofErr w:type="spellStart"/>
      <w:r w:rsidR="00914D32">
        <w:t>farebnými</w:t>
      </w:r>
      <w:proofErr w:type="spellEnd"/>
      <w:r w:rsidR="00914D32">
        <w:t xml:space="preserve"> </w:t>
      </w:r>
      <w:proofErr w:type="spellStart"/>
      <w:r w:rsidR="00914D32">
        <w:t>modelmi</w:t>
      </w:r>
      <w:proofErr w:type="spellEnd"/>
      <w:r w:rsidR="00AC7A09">
        <w:t xml:space="preserve"> </w:t>
      </w:r>
      <w:proofErr w:type="spellStart"/>
      <w:r w:rsidR="00AC7A09">
        <w:t>som</w:t>
      </w:r>
      <w:proofErr w:type="spellEnd"/>
      <w:r w:rsidR="00AC7A09">
        <w:t xml:space="preserve"> </w:t>
      </w:r>
      <w:proofErr w:type="spellStart"/>
      <w:r w:rsidR="00AC7A09">
        <w:t>použil</w:t>
      </w:r>
      <w:proofErr w:type="spellEnd"/>
      <w:r w:rsidR="00914D32">
        <w:t xml:space="preserve"> </w:t>
      </w:r>
      <w:proofErr w:type="spellStart"/>
      <w:r w:rsidR="00914D32">
        <w:t>prevodový</w:t>
      </w:r>
      <w:proofErr w:type="spellEnd"/>
      <w:r w:rsidR="00914D32">
        <w:t xml:space="preserve"> </w:t>
      </w:r>
      <w:proofErr w:type="spellStart"/>
      <w:r w:rsidR="00914D32">
        <w:t>algoritmus</w:t>
      </w:r>
      <w:proofErr w:type="spellEnd"/>
      <w:r w:rsidR="00914D32">
        <w:t xml:space="preserve"> zo </w:t>
      </w:r>
      <w:proofErr w:type="spellStart"/>
      <w:r w:rsidR="00914D32">
        <w:t>stránky</w:t>
      </w:r>
      <w:proofErr w:type="spellEnd"/>
      <w:r w:rsidR="00AC7A09">
        <w:t xml:space="preserve">: </w:t>
      </w:r>
      <w:hyperlink r:id="rId9" w:anchor="6930407" w:history="1">
        <w:r w:rsidR="00AC7A09" w:rsidRPr="008300B5">
          <w:rPr>
            <w:rStyle w:val="Hyperlink"/>
          </w:rPr>
          <w:t>https://stackoverflow.com/questions/3018313/algorithm-to-convert-rgb-to-hsv-and-hsv-to-rgb-in-range-0-255-for-both/6930407#6930407</w:t>
        </w:r>
      </w:hyperlink>
      <w:r w:rsidR="00AC7A09">
        <w:t xml:space="preserve"> </w:t>
      </w:r>
    </w:p>
    <w:p w14:paraId="421511E7" w14:textId="4BCE8278" w:rsidR="00602CE9" w:rsidRDefault="00E04A7A" w:rsidP="003D5D90">
      <w:pPr>
        <w:pStyle w:val="Text"/>
      </w:pPr>
      <w:proofErr w:type="spellStart"/>
      <w:r>
        <w:t>Implementácia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v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mandelbrot.c</w:t>
      </w:r>
      <w:proofErr w:type="spellEnd"/>
    </w:p>
    <w:p w14:paraId="7722718C" w14:textId="77777777" w:rsidR="00FD4983" w:rsidRDefault="00FD4983" w:rsidP="003D5D90">
      <w:pPr>
        <w:pStyle w:val="Text"/>
      </w:pPr>
    </w:p>
    <w:p w14:paraId="025FF3A2" w14:textId="3A218679" w:rsidR="00D8127E" w:rsidRDefault="00FD4983" w:rsidP="003D5D90">
      <w:pPr>
        <w:pStyle w:val="Text"/>
      </w:pPr>
      <w:r>
        <w:rPr>
          <w:noProof/>
          <w:lang w:val="sk-SK"/>
        </w:rPr>
        <w:drawing>
          <wp:inline distT="0" distB="0" distL="0" distR="0" wp14:anchorId="3330A5FA" wp14:editId="3C792AAC">
            <wp:extent cx="5943600" cy="3959439"/>
            <wp:effectExtent l="0" t="0" r="0" b="317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D154" w14:textId="77777777" w:rsidR="00FD4983" w:rsidRDefault="00FD4983" w:rsidP="007D137A"/>
    <w:p w14:paraId="451F6D43" w14:textId="7D18C403" w:rsidR="00A41432" w:rsidRPr="002F7D2D" w:rsidRDefault="007D137A" w:rsidP="00A41432">
      <w:pPr>
        <w:rPr>
          <w:lang w:val="sk-SK"/>
        </w:rPr>
      </w:pPr>
      <w:r>
        <w:t xml:space="preserve">Raz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nechal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bežať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hodín</w:t>
      </w:r>
      <w:proofErr w:type="spellEnd"/>
      <w:r>
        <w:t xml:space="preserve">, aby </w:t>
      </w:r>
      <w:proofErr w:type="spellStart"/>
      <w:r>
        <w:t>vytvoril</w:t>
      </w:r>
      <w:proofErr w:type="spellEnd"/>
      <w:r>
        <w:t xml:space="preserve"> </w:t>
      </w:r>
      <w:r w:rsidR="00114A93">
        <w:rPr>
          <w:lang w:val="sk-SK"/>
        </w:rPr>
        <w:t>obrázok s rozlíšením 120 000 x 80 000 pixelov. Veľkosť tohto obrázku bola takmer</w:t>
      </w:r>
      <w:r w:rsidR="009103A7">
        <w:rPr>
          <w:lang w:val="sk-SK"/>
        </w:rPr>
        <w:t xml:space="preserve"> 30GB (ak by to bolo .</w:t>
      </w:r>
      <w:proofErr w:type="spellStart"/>
      <w:r w:rsidR="009103A7">
        <w:rPr>
          <w:lang w:val="sk-SK"/>
        </w:rPr>
        <w:t>png</w:t>
      </w:r>
      <w:proofErr w:type="spellEnd"/>
      <w:r w:rsidR="009103A7">
        <w:rPr>
          <w:lang w:val="sk-SK"/>
        </w:rPr>
        <w:t>, mal by asi 5GB). Bola to najväčšia veľkosť aká sa mi podarila, ináč som narazil</w:t>
      </w:r>
      <w:r w:rsidR="0038642E">
        <w:rPr>
          <w:lang w:val="sk-SK"/>
        </w:rPr>
        <w:t xml:space="preserve"> na problém s príliš veľa číslami vo výstupe (.</w:t>
      </w:r>
      <w:proofErr w:type="spellStart"/>
      <w:r w:rsidR="0038642E">
        <w:rPr>
          <w:lang w:val="sk-SK"/>
        </w:rPr>
        <w:t>ppm</w:t>
      </w:r>
      <w:proofErr w:type="spellEnd"/>
      <w:r w:rsidR="0038642E">
        <w:rPr>
          <w:lang w:val="sk-SK"/>
        </w:rPr>
        <w:t xml:space="preserve"> formát ich toľko nepodporoval).</w:t>
      </w:r>
      <w:r w:rsidR="002F7D2D">
        <w:rPr>
          <w:lang w:val="sk-SK"/>
        </w:rPr>
        <w:t xml:space="preserve"> </w:t>
      </w:r>
    </w:p>
    <w:p w14:paraId="641E22A4" w14:textId="594B5728" w:rsidR="00E04A7A" w:rsidRDefault="00E04A7A" w:rsidP="00A41432">
      <w:pPr>
        <w:pStyle w:val="Heading1"/>
      </w:pPr>
      <w:r>
        <w:lastRenderedPageBreak/>
        <w:t>OPENMP</w:t>
      </w:r>
    </w:p>
    <w:p w14:paraId="5AE980E5" w14:textId="77777777" w:rsidR="00A41432" w:rsidRPr="00A41432" w:rsidRDefault="00A41432" w:rsidP="00A41432"/>
    <w:p w14:paraId="6E29314D" w14:textId="519AAA3D" w:rsidR="00677077" w:rsidRDefault="00E04A7A" w:rsidP="003D5D90">
      <w:proofErr w:type="spellStart"/>
      <w:r>
        <w:t>Pomocou</w:t>
      </w:r>
      <w:proofErr w:type="spellEnd"/>
      <w:r>
        <w:t xml:space="preserve"> </w:t>
      </w:r>
      <w:proofErr w:type="spellStart"/>
      <w:r w:rsidR="00D8127E">
        <w:t>tejto</w:t>
      </w:r>
      <w:proofErr w:type="spellEnd"/>
      <w:r w:rsidR="00D8127E">
        <w:t xml:space="preserve"> </w:t>
      </w:r>
      <w:proofErr w:type="spellStart"/>
      <w:r w:rsidR="00D8127E">
        <w:t>knižnice</w:t>
      </w:r>
      <w:proofErr w:type="spellEnd"/>
      <w:r w:rsidR="00D8127E">
        <w:t xml:space="preserve"> </w:t>
      </w:r>
      <w:proofErr w:type="spellStart"/>
      <w:r w:rsidR="00D8127E">
        <w:t>som</w:t>
      </w:r>
      <w:proofErr w:type="spellEnd"/>
      <w:r w:rsidR="00D8127E">
        <w:t xml:space="preserve"> </w:t>
      </w:r>
      <w:proofErr w:type="spellStart"/>
      <w:r w:rsidR="004D14E9">
        <w:t>vytvoril</w:t>
      </w:r>
      <w:proofErr w:type="spellEnd"/>
      <w:r w:rsidR="004D14E9">
        <w:t xml:space="preserve"> </w:t>
      </w:r>
      <w:proofErr w:type="spellStart"/>
      <w:r w:rsidR="004D14E9">
        <w:t>paralelizované</w:t>
      </w:r>
      <w:proofErr w:type="spellEnd"/>
      <w:r w:rsidR="004D14E9">
        <w:t xml:space="preserve"> </w:t>
      </w:r>
      <w:proofErr w:type="spellStart"/>
      <w:r w:rsidR="004D14E9">
        <w:t>počítanie</w:t>
      </w:r>
      <w:proofErr w:type="spellEnd"/>
      <w:r w:rsidR="004D14E9">
        <w:t xml:space="preserve"> </w:t>
      </w:r>
      <w:proofErr w:type="spellStart"/>
      <w:r w:rsidR="004D14E9">
        <w:t>pôvodného</w:t>
      </w:r>
      <w:proofErr w:type="spellEnd"/>
      <w:r w:rsidR="004D14E9">
        <w:t xml:space="preserve"> </w:t>
      </w:r>
      <w:proofErr w:type="spellStart"/>
      <w:r w:rsidR="004D14E9">
        <w:t>algoritmu</w:t>
      </w:r>
      <w:proofErr w:type="spellEnd"/>
      <w:r w:rsidR="004D14E9">
        <w:t xml:space="preserve">, </w:t>
      </w:r>
      <w:proofErr w:type="spellStart"/>
      <w:r w:rsidR="004D14E9">
        <w:t>kde</w:t>
      </w:r>
      <w:proofErr w:type="spellEnd"/>
      <w:r w:rsidR="004D14E9">
        <w:t xml:space="preserve"> </w:t>
      </w:r>
      <w:proofErr w:type="spellStart"/>
      <w:r w:rsidR="004D14E9">
        <w:t>som</w:t>
      </w:r>
      <w:proofErr w:type="spellEnd"/>
      <w:r w:rsidR="004D14E9">
        <w:t xml:space="preserve"> </w:t>
      </w:r>
      <w:proofErr w:type="spellStart"/>
      <w:r w:rsidR="004D14E9">
        <w:t>na</w:t>
      </w:r>
      <w:proofErr w:type="spellEnd"/>
      <w:r w:rsidR="004D14E9">
        <w:t xml:space="preserve"> </w:t>
      </w:r>
      <w:proofErr w:type="spellStart"/>
      <w:r w:rsidR="004D14E9">
        <w:t>paralelizáciu</w:t>
      </w:r>
      <w:proofErr w:type="spellEnd"/>
      <w:r w:rsidR="004D14E9">
        <w:t xml:space="preserve"> </w:t>
      </w:r>
      <w:proofErr w:type="spellStart"/>
      <w:r w:rsidR="00D8127E">
        <w:t>využil</w:t>
      </w:r>
      <w:proofErr w:type="spellEnd"/>
      <w:r w:rsidR="008C2512">
        <w:t xml:space="preserve"> </w:t>
      </w:r>
      <w:proofErr w:type="spellStart"/>
      <w:r w:rsidR="008C2512">
        <w:t>direktívu</w:t>
      </w:r>
      <w:proofErr w:type="spellEnd"/>
      <w:r w:rsidR="00D8127E">
        <w:t xml:space="preserve"> for. </w:t>
      </w:r>
    </w:p>
    <w:p w14:paraId="2A3A0A5E" w14:textId="6F68B576" w:rsidR="00751C37" w:rsidRDefault="00336A4C" w:rsidP="003D5D90">
      <w:pPr>
        <w:rPr>
          <w:lang w:val="sk-SK"/>
        </w:rPr>
      </w:pPr>
      <w:r>
        <w:rPr>
          <w:lang w:val="sk-SK"/>
        </w:rPr>
        <w:t xml:space="preserve">Ešte bolo potrebné vytvoriť nové </w:t>
      </w:r>
      <w:r w:rsidR="00751C37">
        <w:rPr>
          <w:lang w:val="sk-SK"/>
        </w:rPr>
        <w:t>globálne pole namiesto priameho zapisovania do súboru, lebo ináč vznikali nežiadúce výsledky</w:t>
      </w:r>
      <w:r w:rsidR="00117EC5">
        <w:rPr>
          <w:lang w:val="sk-SK"/>
        </w:rPr>
        <w:t xml:space="preserve"> (kedy viacero vlákien zapisovalo na rovnaké miesto).</w:t>
      </w:r>
    </w:p>
    <w:p w14:paraId="5F9EB108" w14:textId="36C1AD32" w:rsidR="00A41432" w:rsidRPr="00751C37" w:rsidRDefault="00A41432" w:rsidP="003D5D90">
      <w:r>
        <w:rPr>
          <w:lang w:val="sk-SK"/>
        </w:rPr>
        <w:t>Implementácia je v </w:t>
      </w:r>
      <w:proofErr w:type="spellStart"/>
      <w:r>
        <w:rPr>
          <w:lang w:val="sk-SK"/>
        </w:rPr>
        <w:t>mandelbrot_OMP.c</w:t>
      </w:r>
      <w:proofErr w:type="spellEnd"/>
    </w:p>
    <w:p w14:paraId="3D554E55" w14:textId="77777777" w:rsidR="00677077" w:rsidRDefault="00677077" w:rsidP="003D5D90">
      <w:pPr>
        <w:pStyle w:val="Text"/>
      </w:pPr>
    </w:p>
    <w:p w14:paraId="16B09E3B" w14:textId="069D2CF5" w:rsidR="00751C37" w:rsidRDefault="00751C37" w:rsidP="00A41432">
      <w:pPr>
        <w:pStyle w:val="Heading1"/>
      </w:pPr>
      <w:r>
        <w:t>MPI</w:t>
      </w:r>
    </w:p>
    <w:p w14:paraId="12952179" w14:textId="77777777" w:rsidR="00A41432" w:rsidRPr="00A41432" w:rsidRDefault="00A41432" w:rsidP="00A41432"/>
    <w:p w14:paraId="3C71E513" w14:textId="46AC4398" w:rsidR="00751C37" w:rsidRDefault="004F0B83" w:rsidP="00751C37">
      <w:pPr>
        <w:rPr>
          <w:lang w:val="sk-SK"/>
        </w:r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r>
        <w:rPr>
          <w:lang w:val="sk-SK"/>
        </w:rPr>
        <w:t xml:space="preserve">knižnice som tiež vytvoril paralelizované počítanie algoritmu. Tu som na </w:t>
      </w:r>
      <w:proofErr w:type="spellStart"/>
      <w:r>
        <w:rPr>
          <w:lang w:val="sk-SK"/>
        </w:rPr>
        <w:t>paralelizáciu</w:t>
      </w:r>
      <w:proofErr w:type="spellEnd"/>
      <w:r>
        <w:rPr>
          <w:lang w:val="sk-SK"/>
        </w:rPr>
        <w:t xml:space="preserve"> využil dynamické </w:t>
      </w:r>
      <w:r w:rsidR="00922554">
        <w:rPr>
          <w:lang w:val="sk-SK"/>
        </w:rPr>
        <w:t>vytvorenie pamäte pre jednotlivé vlákna, aby malo každé vlastnú pamäť</w:t>
      </w:r>
      <w:r w:rsidR="009C4B5F">
        <w:rPr>
          <w:lang w:val="sk-SK"/>
        </w:rPr>
        <w:t>, a nebola alokácia príliš veľká, a teda sa predišlo zbytočnému plytvaniu pamäťou</w:t>
      </w:r>
      <w:r w:rsidR="00922554">
        <w:rPr>
          <w:lang w:val="sk-SK"/>
        </w:rPr>
        <w:t>.</w:t>
      </w:r>
    </w:p>
    <w:p w14:paraId="72E114CF" w14:textId="1F22219E" w:rsidR="00880F64" w:rsidRDefault="00880F64" w:rsidP="00751C37">
      <w:pPr>
        <w:rPr>
          <w:lang w:val="sk-SK"/>
        </w:rPr>
      </w:pPr>
      <w:r>
        <w:rPr>
          <w:lang w:val="sk-SK"/>
        </w:rPr>
        <w:t xml:space="preserve">Vypočítal som veľkosť, koľko cyklov bude vykonávať každé vlákno (rozdelil som jeden beh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cyklu). Každé vlákno si zapisovalo výsledky do svojho poľa.</w:t>
      </w:r>
    </w:p>
    <w:p w14:paraId="54275081" w14:textId="798C3CF2" w:rsidR="00C33EBC" w:rsidRDefault="00922554" w:rsidP="00922554">
      <w:pPr>
        <w:rPr>
          <w:lang w:val="sk-SK"/>
        </w:rPr>
      </w:pPr>
      <w:r>
        <w:rPr>
          <w:lang w:val="sk-SK"/>
        </w:rPr>
        <w:t xml:space="preserve">Po vykonaní všetkých výpočtov sa </w:t>
      </w:r>
      <w:r w:rsidR="00523FAB">
        <w:rPr>
          <w:lang w:val="sk-SK"/>
        </w:rPr>
        <w:t xml:space="preserve">zhromaždia všetky údaje v hlavnom </w:t>
      </w:r>
      <w:proofErr w:type="spellStart"/>
      <w:r w:rsidR="00523FAB">
        <w:rPr>
          <w:lang w:val="sk-SK"/>
        </w:rPr>
        <w:t>root</w:t>
      </w:r>
      <w:proofErr w:type="spellEnd"/>
      <w:r w:rsidR="00523FAB">
        <w:rPr>
          <w:lang w:val="sk-SK"/>
        </w:rPr>
        <w:t xml:space="preserve"> vlá</w:t>
      </w:r>
      <w:r w:rsidR="009929D2">
        <w:rPr>
          <w:lang w:val="sk-SK"/>
        </w:rPr>
        <w:t>kn</w:t>
      </w:r>
      <w:r w:rsidR="00523FAB">
        <w:rPr>
          <w:lang w:val="sk-SK"/>
        </w:rPr>
        <w:t xml:space="preserve">e (0) pomocou </w:t>
      </w:r>
      <w:proofErr w:type="spellStart"/>
      <w:r w:rsidR="00523FAB">
        <w:rPr>
          <w:lang w:val="sk-SK"/>
        </w:rPr>
        <w:t>gather</w:t>
      </w:r>
      <w:proofErr w:type="spellEnd"/>
      <w:r w:rsidR="00523FAB">
        <w:rPr>
          <w:lang w:val="sk-SK"/>
        </w:rPr>
        <w:t xml:space="preserve">. Následne sa dopočítajú zvyšné údaje (ak </w:t>
      </w:r>
      <w:r w:rsidR="00FD4983">
        <w:rPr>
          <w:lang w:val="sk-SK"/>
        </w:rPr>
        <w:t xml:space="preserve">nemohol byť </w:t>
      </w:r>
      <w:proofErr w:type="spellStart"/>
      <w:r w:rsidR="00FD4983">
        <w:rPr>
          <w:lang w:val="sk-SK"/>
        </w:rPr>
        <w:t>for</w:t>
      </w:r>
      <w:proofErr w:type="spellEnd"/>
      <w:r w:rsidR="00FD4983">
        <w:rPr>
          <w:lang w:val="sk-SK"/>
        </w:rPr>
        <w:t xml:space="preserve"> cyklus rozdelený rovnomerne</w:t>
      </w:r>
      <w:r w:rsidR="006D7622">
        <w:rPr>
          <w:lang w:val="sk-SK"/>
        </w:rPr>
        <w:t>, a zostalo ešte niekoľko iterácii potrebných na doplnenie</w:t>
      </w:r>
      <w:r w:rsidR="00FD4983">
        <w:rPr>
          <w:lang w:val="sk-SK"/>
        </w:rPr>
        <w:t>) a zapíše sa všetko do súboru.</w:t>
      </w:r>
    </w:p>
    <w:p w14:paraId="065019C2" w14:textId="6CEE4B76" w:rsidR="00A41432" w:rsidRPr="00A41432" w:rsidRDefault="00A41432" w:rsidP="00922554">
      <w:r>
        <w:rPr>
          <w:lang w:val="sk-SK"/>
        </w:rPr>
        <w:t>Implementácia je v </w:t>
      </w:r>
      <w:proofErr w:type="spellStart"/>
      <w:r>
        <w:rPr>
          <w:lang w:val="sk-SK"/>
        </w:rPr>
        <w:t>mandelbrot_MPI.c</w:t>
      </w:r>
      <w:proofErr w:type="spellEnd"/>
    </w:p>
    <w:p w14:paraId="48F7DEC6" w14:textId="77777777" w:rsidR="00FD4983" w:rsidRDefault="00FD4983" w:rsidP="00922554">
      <w:pPr>
        <w:rPr>
          <w:lang w:val="sk-SK"/>
        </w:rPr>
      </w:pPr>
    </w:p>
    <w:p w14:paraId="33C722C9" w14:textId="720F9FF7" w:rsidR="00FD4983" w:rsidRDefault="00FD4983" w:rsidP="00FD4983">
      <w:pPr>
        <w:pStyle w:val="Heading1"/>
        <w:rPr>
          <w:lang w:val="sk-SK"/>
        </w:rPr>
      </w:pPr>
      <w:r>
        <w:rPr>
          <w:lang w:val="sk-SK"/>
        </w:rPr>
        <w:t>TESTOVANIE</w:t>
      </w:r>
    </w:p>
    <w:p w14:paraId="1CBD3262" w14:textId="77777777" w:rsidR="00FD4983" w:rsidRDefault="00FD4983" w:rsidP="00FD4983">
      <w:pPr>
        <w:rPr>
          <w:lang w:val="sk-SK"/>
        </w:rPr>
      </w:pPr>
    </w:p>
    <w:p w14:paraId="13FC897B" w14:textId="7755185B" w:rsidR="00FD4983" w:rsidRDefault="00FD4983" w:rsidP="00FD4983">
      <w:pPr>
        <w:rPr>
          <w:lang w:val="sk-SK"/>
        </w:rPr>
      </w:pPr>
      <w:r>
        <w:rPr>
          <w:lang w:val="sk-SK"/>
        </w:rPr>
        <w:t xml:space="preserve">Na porovnanie všetkých implementácii som pridal </w:t>
      </w:r>
      <w:r w:rsidR="0030550F">
        <w:rPr>
          <w:lang w:val="sk-SK"/>
        </w:rPr>
        <w:t>výpis času, ako dlho trval výpočet. Do tohto času sa nezapočítava výpis do súboru (nakoľko je to u všetkých rovnaké).</w:t>
      </w:r>
      <w:r w:rsidR="00DC657F">
        <w:rPr>
          <w:lang w:val="sk-SK"/>
        </w:rPr>
        <w:t xml:space="preserve"> Pri MPI sa čas zastaví, až keď sa dopočítajú aj zvyšné údaje, ktoré neboli počítané paralelne, ale len v hlavnom vlákne.</w:t>
      </w:r>
    </w:p>
    <w:p w14:paraId="777CB484" w14:textId="3D88C74F" w:rsidR="00CB196E" w:rsidRDefault="00CB196E" w:rsidP="00FD4983">
      <w:pPr>
        <w:rPr>
          <w:lang w:val="sk-SK"/>
        </w:rPr>
      </w:pPr>
      <w:r>
        <w:rPr>
          <w:lang w:val="sk-SK"/>
        </w:rPr>
        <w:t xml:space="preserve">Každá implementácia bola spustená 3x, </w:t>
      </w:r>
      <w:r w:rsidR="00113573">
        <w:rPr>
          <w:lang w:val="sk-SK"/>
        </w:rPr>
        <w:t>na dvoch rôznych rozlíšeniach.</w:t>
      </w:r>
    </w:p>
    <w:p w14:paraId="52D19E6E" w14:textId="71CBCD8D" w:rsidR="00DC657F" w:rsidRDefault="00A70F18" w:rsidP="00FD4983">
      <w:pPr>
        <w:rPr>
          <w:lang w:val="sk-SK"/>
        </w:rPr>
      </w:pPr>
      <w:r>
        <w:rPr>
          <w:lang w:val="sk-SK"/>
        </w:rPr>
        <w:t xml:space="preserve">Rozlíšenie </w:t>
      </w:r>
      <w:r w:rsidR="00CB196E">
        <w:rPr>
          <w:lang w:val="sk-SK"/>
        </w:rPr>
        <w:t>600 x 400 pixelov:</w:t>
      </w:r>
      <w:r w:rsidR="00113573">
        <w:rPr>
          <w:lang w:val="sk-SK"/>
        </w:rPr>
        <w:tab/>
      </w:r>
      <w:r w:rsidR="00113573">
        <w:rPr>
          <w:lang w:val="sk-SK"/>
        </w:rPr>
        <w:tab/>
      </w:r>
      <w:r w:rsidR="00113573">
        <w:rPr>
          <w:lang w:val="sk-SK"/>
        </w:rPr>
        <w:tab/>
      </w:r>
      <w:r w:rsidR="00113573">
        <w:rPr>
          <w:lang w:val="sk-SK"/>
        </w:rPr>
        <w:tab/>
        <w:t>Rozlíšenie 6000 x 4000</w:t>
      </w:r>
    </w:p>
    <w:p w14:paraId="7A09D869" w14:textId="329997A7" w:rsidR="00CB196E" w:rsidRDefault="00CB196E" w:rsidP="00CB196E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default: 0.135s</w:t>
      </w:r>
      <w:r w:rsidR="00113573">
        <w:rPr>
          <w:lang w:val="sk-SK"/>
        </w:rPr>
        <w:tab/>
      </w:r>
      <w:r w:rsidR="00113573">
        <w:rPr>
          <w:lang w:val="sk-SK"/>
        </w:rPr>
        <w:tab/>
      </w:r>
      <w:r w:rsidR="00113573">
        <w:rPr>
          <w:lang w:val="sk-SK"/>
        </w:rPr>
        <w:tab/>
      </w:r>
      <w:r w:rsidR="00113573">
        <w:rPr>
          <w:lang w:val="sk-SK"/>
        </w:rPr>
        <w:tab/>
      </w:r>
      <w:r w:rsidR="00113573">
        <w:rPr>
          <w:lang w:val="sk-SK"/>
        </w:rPr>
        <w:tab/>
        <w:t xml:space="preserve">- default: </w:t>
      </w:r>
      <w:r w:rsidR="00113573">
        <w:t>13.4s</w:t>
      </w:r>
    </w:p>
    <w:p w14:paraId="622C2204" w14:textId="495BBE34" w:rsidR="00CB196E" w:rsidRDefault="00113573" w:rsidP="00CB196E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OMP: 0.24s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- OMP: 2.4s</w:t>
      </w:r>
    </w:p>
    <w:p w14:paraId="0A56BC71" w14:textId="16F53990" w:rsidR="00113573" w:rsidRPr="009F20E5" w:rsidRDefault="00113573" w:rsidP="00113573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MPI: 0.4s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- MPI: 2.45s</w:t>
      </w:r>
    </w:p>
    <w:p w14:paraId="14DDD630" w14:textId="62D7C69F" w:rsidR="00113573" w:rsidRDefault="00113573" w:rsidP="00113573">
      <w:pPr>
        <w:rPr>
          <w:lang w:val="sk-SK"/>
        </w:rPr>
      </w:pPr>
      <w:r>
        <w:rPr>
          <w:lang w:val="sk-SK"/>
        </w:rPr>
        <w:lastRenderedPageBreak/>
        <w:t>Z týchto výsledkov je vidieť, že pri menš</w:t>
      </w:r>
      <w:r w:rsidR="007F665E">
        <w:rPr>
          <w:lang w:val="sk-SK"/>
        </w:rPr>
        <w:t xml:space="preserve">ej veľkosti sa neoplatí paralelizovať tento </w:t>
      </w:r>
      <w:proofErr w:type="spellStart"/>
      <w:r w:rsidR="007F665E">
        <w:rPr>
          <w:lang w:val="sk-SK"/>
        </w:rPr>
        <w:t>fraktálový</w:t>
      </w:r>
      <w:proofErr w:type="spellEnd"/>
      <w:r w:rsidR="007F665E">
        <w:rPr>
          <w:lang w:val="sk-SK"/>
        </w:rPr>
        <w:t xml:space="preserve"> algoritmus. Dôvodom je, že niektoré oblasti trvajú omnoho dlhší čas ako ostatné, a preto pri menšej veľkosti môže jedno vlákno bežať príliš dlho a ostatné už majú dávno všetko vypočítané.</w:t>
      </w:r>
    </w:p>
    <w:p w14:paraId="0ED3B10E" w14:textId="2707D817" w:rsidR="007F665E" w:rsidRDefault="007F665E" w:rsidP="00113573">
      <w:r>
        <w:rPr>
          <w:lang w:val="sk-SK"/>
        </w:rPr>
        <w:t xml:space="preserve">Ale pri vyššom rozlíšení </w:t>
      </w:r>
      <w:r w:rsidR="00BD0126">
        <w:rPr>
          <w:lang w:val="sk-SK"/>
        </w:rPr>
        <w:t xml:space="preserve">je paralelizované riešenie omnoho rýchlejšie </w:t>
      </w:r>
      <w:r w:rsidR="008A2CE6">
        <w:rPr>
          <w:lang w:val="sk-SK"/>
        </w:rPr>
        <w:t xml:space="preserve">ako sériové </w:t>
      </w:r>
      <w:r w:rsidR="00BD0126">
        <w:rPr>
          <w:lang w:val="sk-SK"/>
        </w:rPr>
        <w:t>(5.5x)</w:t>
      </w:r>
      <w:r w:rsidR="003F3A41">
        <w:t>.</w:t>
      </w:r>
    </w:p>
    <w:p w14:paraId="7BA3A4FF" w14:textId="41C0F3A4" w:rsidR="00E00C23" w:rsidRDefault="00E00C23" w:rsidP="00113573">
      <w:r>
        <w:t xml:space="preserve">Pre </w:t>
      </w:r>
      <w:proofErr w:type="spellStart"/>
      <w:r>
        <w:t>nižší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vlákien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OMP </w:t>
      </w:r>
      <w:proofErr w:type="spellStart"/>
      <w:r>
        <w:t>riešení</w:t>
      </w:r>
      <w:proofErr w:type="spellEnd"/>
      <w:r>
        <w:t xml:space="preserve"> to </w:t>
      </w:r>
      <w:proofErr w:type="spellStart"/>
      <w:r>
        <w:t>trva</w:t>
      </w:r>
      <w:r w:rsidR="001E7A88">
        <w:t>lo</w:t>
      </w:r>
      <w:proofErr w:type="spellEnd"/>
      <w:r w:rsidR="001E7A88">
        <w:t xml:space="preserve"> 3.95s pre 6 </w:t>
      </w:r>
      <w:proofErr w:type="spellStart"/>
      <w:r w:rsidR="001E7A88">
        <w:t>vlákien</w:t>
      </w:r>
      <w:proofErr w:type="spellEnd"/>
      <w:r w:rsidR="001E7A88">
        <w:t xml:space="preserve"> a 7.77s pre 3 </w:t>
      </w:r>
      <w:proofErr w:type="spellStart"/>
      <w:r w:rsidR="001E7A88">
        <w:t>vlákna</w:t>
      </w:r>
      <w:proofErr w:type="spellEnd"/>
      <w:r w:rsidR="001E7A88">
        <w:t>.</w:t>
      </w:r>
    </w:p>
    <w:p w14:paraId="2E49D2C3" w14:textId="77777777" w:rsidR="003F3A41" w:rsidRDefault="003F3A41" w:rsidP="00113573"/>
    <w:p w14:paraId="3A249E89" w14:textId="4E13ADB7" w:rsidR="003F3A41" w:rsidRDefault="003F3A41" w:rsidP="003F3A41">
      <w:pPr>
        <w:pStyle w:val="Heading1"/>
      </w:pPr>
      <w:r>
        <w:t>VIACERO UZLOV</w:t>
      </w:r>
    </w:p>
    <w:p w14:paraId="5DC8563D" w14:textId="77777777" w:rsidR="003F3A41" w:rsidRDefault="003F3A41" w:rsidP="003F3A41"/>
    <w:p w14:paraId="6CDD5742" w14:textId="7E6B9F4B" w:rsidR="003F3A41" w:rsidRDefault="003F3A41" w:rsidP="003F3A41">
      <w:proofErr w:type="spellStart"/>
      <w:r>
        <w:t>Pri</w:t>
      </w:r>
      <w:proofErr w:type="spellEnd"/>
      <w:r>
        <w:t xml:space="preserve"> MPI </w:t>
      </w:r>
      <w:proofErr w:type="spellStart"/>
      <w:r>
        <w:t>implementácii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 </w:t>
      </w:r>
      <w:proofErr w:type="spellStart"/>
      <w:r>
        <w:t>otestoval</w:t>
      </w:r>
      <w:proofErr w:type="spellEnd"/>
      <w:r>
        <w:t xml:space="preserve"> </w:t>
      </w:r>
      <w:proofErr w:type="spellStart"/>
      <w:r>
        <w:t>spustenie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viacerých</w:t>
      </w:r>
      <w:proofErr w:type="spellEnd"/>
      <w:r>
        <w:t xml:space="preserve"> </w:t>
      </w:r>
      <w:proofErr w:type="spellStart"/>
      <w:r>
        <w:t>uzloch</w:t>
      </w:r>
      <w:proofErr w:type="spellEnd"/>
      <w:r>
        <w:t xml:space="preserve">.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skúšal</w:t>
      </w:r>
      <w:proofErr w:type="spellEnd"/>
      <w:r>
        <w:t xml:space="preserve"> </w:t>
      </w:r>
      <w:proofErr w:type="spellStart"/>
      <w:r>
        <w:t>spustenie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LAN, ale </w:t>
      </w:r>
      <w:proofErr w:type="spellStart"/>
      <w:r>
        <w:t>nedostal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r w:rsidR="0065634B">
        <w:t xml:space="preserve">firewall, </w:t>
      </w:r>
      <w:proofErr w:type="spellStart"/>
      <w:r w:rsidR="0065634B">
        <w:t>preto</w:t>
      </w:r>
      <w:proofErr w:type="spellEnd"/>
      <w:r w:rsidR="0065634B">
        <w:t xml:space="preserve"> </w:t>
      </w:r>
      <w:proofErr w:type="spellStart"/>
      <w:r w:rsidR="0065634B">
        <w:t>spustenie</w:t>
      </w:r>
      <w:proofErr w:type="spellEnd"/>
      <w:r w:rsidR="0065634B">
        <w:t xml:space="preserve"> </w:t>
      </w:r>
      <w:proofErr w:type="spellStart"/>
      <w:r w:rsidR="0065634B">
        <w:t>na</w:t>
      </w:r>
      <w:proofErr w:type="spellEnd"/>
      <w:r w:rsidR="0065634B">
        <w:t xml:space="preserve"> </w:t>
      </w:r>
      <w:proofErr w:type="spellStart"/>
      <w:r w:rsidR="0065634B">
        <w:t>dvoch</w:t>
      </w:r>
      <w:proofErr w:type="spellEnd"/>
      <w:r w:rsidR="0065634B">
        <w:t xml:space="preserve"> </w:t>
      </w:r>
      <w:proofErr w:type="spellStart"/>
      <w:r w:rsidR="0065634B">
        <w:t>zariadeniach</w:t>
      </w:r>
      <w:proofErr w:type="spellEnd"/>
      <w:r w:rsidR="0065634B">
        <w:t xml:space="preserve"> </w:t>
      </w:r>
      <w:proofErr w:type="spellStart"/>
      <w:r w:rsidR="0065634B">
        <w:t>sa</w:t>
      </w:r>
      <w:proofErr w:type="spellEnd"/>
      <w:r w:rsidR="0065634B">
        <w:t xml:space="preserve"> mi </w:t>
      </w:r>
      <w:proofErr w:type="spellStart"/>
      <w:r w:rsidR="0065634B">
        <w:t>nepodarilo</w:t>
      </w:r>
      <w:proofErr w:type="spellEnd"/>
      <w:r w:rsidR="0065634B">
        <w:t>.</w:t>
      </w:r>
    </w:p>
    <w:p w14:paraId="6178C925" w14:textId="1EE41D93" w:rsidR="0065634B" w:rsidRDefault="0065634B" w:rsidP="003F3A41"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ale </w:t>
      </w:r>
      <w:proofErr w:type="spellStart"/>
      <w:r>
        <w:t>emulovať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uzlov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zariadení</w:t>
      </w:r>
      <w:proofErr w:type="spellEnd"/>
      <w:r w:rsidR="00A41432">
        <w:t xml:space="preserve">. Na to bolo </w:t>
      </w:r>
      <w:proofErr w:type="spellStart"/>
      <w:r w:rsidR="00A41432">
        <w:t>potrebné</w:t>
      </w:r>
      <w:proofErr w:type="spellEnd"/>
      <w:r w:rsidR="00A41432">
        <w:t xml:space="preserve"> </w:t>
      </w:r>
      <w:proofErr w:type="spellStart"/>
      <w:r w:rsidR="00A41432">
        <w:t>spustiť</w:t>
      </w:r>
      <w:proofErr w:type="spellEnd"/>
      <w:r w:rsidR="00A41432">
        <w:t xml:space="preserve"> </w:t>
      </w:r>
      <w:proofErr w:type="spellStart"/>
      <w:r w:rsidR="00A41432">
        <w:t>službu</w:t>
      </w:r>
      <w:proofErr w:type="spellEnd"/>
      <w:r w:rsidR="00A41432">
        <w:t xml:space="preserve"> </w:t>
      </w:r>
      <w:proofErr w:type="spellStart"/>
      <w:r w:rsidR="00A41432">
        <w:t>smpd</w:t>
      </w:r>
      <w:proofErr w:type="spellEnd"/>
      <w:r w:rsidR="00A41432">
        <w:t xml:space="preserve"> (</w:t>
      </w:r>
      <w:proofErr w:type="spellStart"/>
      <w:r w:rsidR="00A41432">
        <w:t>pomocou</w:t>
      </w:r>
      <w:proofErr w:type="spellEnd"/>
      <w:r w:rsidR="00A41432">
        <w:t xml:space="preserve"> run_mpi_server.bat) a </w:t>
      </w:r>
      <w:proofErr w:type="spellStart"/>
      <w:r w:rsidR="00A41432">
        <w:t>následne</w:t>
      </w:r>
      <w:proofErr w:type="spellEnd"/>
      <w:r w:rsidR="00A41432">
        <w:t xml:space="preserve"> </w:t>
      </w:r>
      <w:proofErr w:type="spellStart"/>
      <w:r w:rsidR="00A41432">
        <w:t>spustiť</w:t>
      </w:r>
      <w:proofErr w:type="spellEnd"/>
      <w:r w:rsidR="00A41432">
        <w:t xml:space="preserve"> MPI </w:t>
      </w:r>
      <w:proofErr w:type="spellStart"/>
      <w:r w:rsidR="006C064A">
        <w:t>na</w:t>
      </w:r>
      <w:proofErr w:type="spellEnd"/>
      <w:r w:rsidR="006C064A">
        <w:t xml:space="preserve"> 2 </w:t>
      </w:r>
      <w:proofErr w:type="spellStart"/>
      <w:r w:rsidR="006C064A">
        <w:t>uzloch</w:t>
      </w:r>
      <w:proofErr w:type="spellEnd"/>
      <w:r w:rsidR="006C064A">
        <w:t xml:space="preserve"> </w:t>
      </w:r>
      <w:proofErr w:type="spellStart"/>
      <w:r w:rsidR="006C064A">
        <w:t>pomocou</w:t>
      </w:r>
      <w:proofErr w:type="spellEnd"/>
      <w:r w:rsidR="006C064A">
        <w:t xml:space="preserve"> run_mpi_nodes.bat. V </w:t>
      </w:r>
      <w:proofErr w:type="spellStart"/>
      <w:r w:rsidR="006C064A">
        <w:t>tomto</w:t>
      </w:r>
      <w:proofErr w:type="spellEnd"/>
      <w:r w:rsidR="006C064A">
        <w:t xml:space="preserve"> </w:t>
      </w:r>
      <w:proofErr w:type="spellStart"/>
      <w:r w:rsidR="006C064A">
        <w:t>súbore</w:t>
      </w:r>
      <w:proofErr w:type="spellEnd"/>
      <w:r w:rsidR="006C064A">
        <w:t xml:space="preserve"> </w:t>
      </w:r>
      <w:proofErr w:type="spellStart"/>
      <w:r w:rsidR="006C064A">
        <w:t>sa</w:t>
      </w:r>
      <w:proofErr w:type="spellEnd"/>
      <w:r w:rsidR="006C064A">
        <w:t xml:space="preserve"> </w:t>
      </w:r>
      <w:proofErr w:type="spellStart"/>
      <w:r w:rsidR="006C064A">
        <w:t>nachádza</w:t>
      </w:r>
      <w:proofErr w:type="spellEnd"/>
      <w:r w:rsidR="006C064A">
        <w:t xml:space="preserve"> </w:t>
      </w:r>
      <w:proofErr w:type="spellStart"/>
      <w:r w:rsidR="002C5492">
        <w:t>na</w:t>
      </w:r>
      <w:proofErr w:type="spellEnd"/>
      <w:r w:rsidR="002C5492">
        <w:t xml:space="preserve"> </w:t>
      </w:r>
      <w:proofErr w:type="spellStart"/>
      <w:r w:rsidR="002C5492">
        <w:t>pevno</w:t>
      </w:r>
      <w:proofErr w:type="spellEnd"/>
      <w:r w:rsidR="002C5492">
        <w:t xml:space="preserve"> </w:t>
      </w:r>
      <w:proofErr w:type="spellStart"/>
      <w:r w:rsidR="006C064A">
        <w:t>zadaná</w:t>
      </w:r>
      <w:proofErr w:type="spellEnd"/>
      <w:r w:rsidR="006C064A">
        <w:t xml:space="preserve"> IP </w:t>
      </w:r>
      <w:proofErr w:type="spellStart"/>
      <w:r w:rsidR="006C064A">
        <w:t>adresa</w:t>
      </w:r>
      <w:proofErr w:type="spellEnd"/>
      <w:r w:rsidR="002C5492">
        <w:t xml:space="preserve"> </w:t>
      </w:r>
      <w:proofErr w:type="spellStart"/>
      <w:r w:rsidR="002C5492">
        <w:t>môjho</w:t>
      </w:r>
      <w:proofErr w:type="spellEnd"/>
      <w:r w:rsidR="002C5492">
        <w:t xml:space="preserve"> </w:t>
      </w:r>
      <w:proofErr w:type="spellStart"/>
      <w:r w:rsidR="002C5492">
        <w:t>zariadenia</w:t>
      </w:r>
      <w:proofErr w:type="spellEnd"/>
      <w:r w:rsidR="002C5492">
        <w:t xml:space="preserve"> a </w:t>
      </w:r>
      <w:proofErr w:type="spellStart"/>
      <w:r w:rsidR="002C5492">
        <w:t>počet</w:t>
      </w:r>
      <w:proofErr w:type="spellEnd"/>
      <w:r w:rsidR="002C5492">
        <w:t xml:space="preserve"> </w:t>
      </w:r>
      <w:proofErr w:type="spellStart"/>
      <w:r w:rsidR="002C5492">
        <w:t>vlákien</w:t>
      </w:r>
      <w:proofErr w:type="spellEnd"/>
      <w:r w:rsidR="002C5492">
        <w:t xml:space="preserve">, </w:t>
      </w:r>
      <w:proofErr w:type="spellStart"/>
      <w:r w:rsidR="002C5492">
        <w:t>koľko</w:t>
      </w:r>
      <w:proofErr w:type="spellEnd"/>
      <w:r w:rsidR="002C5492">
        <w:t xml:space="preserve"> </w:t>
      </w:r>
      <w:proofErr w:type="spellStart"/>
      <w:r w:rsidR="002C5492">
        <w:t>má</w:t>
      </w:r>
      <w:proofErr w:type="spellEnd"/>
      <w:r w:rsidR="002C5492">
        <w:t xml:space="preserve"> </w:t>
      </w:r>
      <w:proofErr w:type="spellStart"/>
      <w:r w:rsidR="002C5492">
        <w:t>na</w:t>
      </w:r>
      <w:proofErr w:type="spellEnd"/>
      <w:r w:rsidR="002C5492">
        <w:t xml:space="preserve"> </w:t>
      </w:r>
      <w:proofErr w:type="spellStart"/>
      <w:r w:rsidR="0066424C">
        <w:t>každom</w:t>
      </w:r>
      <w:proofErr w:type="spellEnd"/>
      <w:r w:rsidR="002C5492">
        <w:t xml:space="preserve"> </w:t>
      </w:r>
      <w:proofErr w:type="spellStart"/>
      <w:r w:rsidR="002C5492">
        <w:t>uzle</w:t>
      </w:r>
      <w:proofErr w:type="spellEnd"/>
      <w:r w:rsidR="002C5492">
        <w:t xml:space="preserve"> </w:t>
      </w:r>
      <w:proofErr w:type="spellStart"/>
      <w:r w:rsidR="002C5492">
        <w:t>bežať</w:t>
      </w:r>
      <w:proofErr w:type="spellEnd"/>
      <w:r w:rsidR="002C5492">
        <w:t>.</w:t>
      </w:r>
    </w:p>
    <w:p w14:paraId="4F43D9A9" w14:textId="3A322781" w:rsidR="002C5492" w:rsidRDefault="00775601" w:rsidP="003F3A41">
      <w:pPr>
        <w:rPr>
          <w:lang w:val="sk-SK"/>
        </w:rPr>
      </w:pPr>
      <w:r>
        <w:rPr>
          <w:lang w:val="sk-SK"/>
        </w:rPr>
        <w:t>Ja som ho spustil na 2 uzloch, každ</w:t>
      </w:r>
      <w:r w:rsidR="00F30334">
        <w:rPr>
          <w:lang w:val="sk-SK"/>
        </w:rPr>
        <w:t>ý</w:t>
      </w:r>
      <w:r>
        <w:rPr>
          <w:lang w:val="sk-SK"/>
        </w:rPr>
        <w:t xml:space="preserve"> po 6 vlákien, a úspešne mi </w:t>
      </w:r>
      <w:r w:rsidR="008C4D7A">
        <w:rPr>
          <w:lang w:val="sk-SK"/>
        </w:rPr>
        <w:t xml:space="preserve">vytvorilo výsledný súbor. Čas behu bol porovnateľný s jednouzlovým MPI (keďže nebola potrebná komunikácia cez sieť). </w:t>
      </w:r>
    </w:p>
    <w:p w14:paraId="40EFBA50" w14:textId="373C80AC" w:rsidR="00F30334" w:rsidRDefault="00F30334" w:rsidP="003F3A41">
      <w:pPr>
        <w:rPr>
          <w:lang w:val="sk-SK"/>
        </w:rPr>
      </w:pPr>
      <w:r>
        <w:rPr>
          <w:lang w:val="sk-SK"/>
        </w:rPr>
        <w:t xml:space="preserve">Pre 2 uzly, každý po 3 vlákna trvalo </w:t>
      </w:r>
      <w:r w:rsidR="00B845C4">
        <w:rPr>
          <w:lang w:val="sk-SK"/>
        </w:rPr>
        <w:t>vypočítanie 4s. Pre dva uzly po jednom vlákne to trvalo 6.6</w:t>
      </w:r>
      <w:r w:rsidR="00E00C23">
        <w:rPr>
          <w:lang w:val="sk-SK"/>
        </w:rPr>
        <w:t>1</w:t>
      </w:r>
      <w:r w:rsidR="00B845C4">
        <w:rPr>
          <w:lang w:val="sk-SK"/>
        </w:rPr>
        <w:t>s.</w:t>
      </w:r>
    </w:p>
    <w:p w14:paraId="6453BADD" w14:textId="77777777" w:rsidR="001E7A88" w:rsidRDefault="001E7A88" w:rsidP="003F3A41">
      <w:pPr>
        <w:rPr>
          <w:lang w:val="sk-SK"/>
        </w:rPr>
      </w:pPr>
    </w:p>
    <w:p w14:paraId="2C97BD49" w14:textId="041E0085" w:rsidR="001E7A88" w:rsidRDefault="001E7A88" w:rsidP="001E7A88">
      <w:pPr>
        <w:pStyle w:val="Heading1"/>
        <w:rPr>
          <w:lang w:val="sk-SK"/>
        </w:rPr>
      </w:pPr>
      <w:r>
        <w:rPr>
          <w:lang w:val="sk-SK"/>
        </w:rPr>
        <w:t xml:space="preserve">OPENMP </w:t>
      </w:r>
      <w:r>
        <w:t>+</w:t>
      </w:r>
      <w:r>
        <w:rPr>
          <w:lang w:val="sk-SK"/>
        </w:rPr>
        <w:t xml:space="preserve"> MPI</w:t>
      </w:r>
    </w:p>
    <w:p w14:paraId="2CE1B84B" w14:textId="77777777" w:rsidR="001E7A88" w:rsidRDefault="001E7A88" w:rsidP="001E7A88">
      <w:pPr>
        <w:rPr>
          <w:lang w:val="sk-SK"/>
        </w:rPr>
      </w:pPr>
    </w:p>
    <w:p w14:paraId="2F299DBA" w14:textId="71D34B62" w:rsidR="001E7A88" w:rsidRDefault="009C1B60" w:rsidP="001E7A88">
      <w:pPr>
        <w:rPr>
          <w:lang w:val="sk-SK"/>
        </w:rPr>
      </w:pPr>
      <w:r>
        <w:rPr>
          <w:lang w:val="sk-SK"/>
        </w:rPr>
        <w:t>Kombinácia týchto dvoch spôsobov vytvorila ešte rýchlejšie riešenie, konkrétne 1.5s – 1.7s na vyššom rozlíšení. Skúsil som ho najprv s 12 OMP vláknami až  po 3, ale veľký rozdiel to nespravilo (ako bolo vyššie spomenuté, len 0.2s).</w:t>
      </w:r>
    </w:p>
    <w:p w14:paraId="66D4B1E5" w14:textId="40446256" w:rsidR="00896831" w:rsidRPr="007F15F5" w:rsidRDefault="00896831" w:rsidP="001E7A88">
      <w:r>
        <w:rPr>
          <w:lang w:val="sk-SK"/>
        </w:rPr>
        <w:t>Táto implementácia sa nachádza v </w:t>
      </w:r>
      <w:proofErr w:type="spellStart"/>
      <w:r>
        <w:rPr>
          <w:lang w:val="sk-SK"/>
        </w:rPr>
        <w:t>mandelbrot_COMB.c</w:t>
      </w:r>
      <w:proofErr w:type="spellEnd"/>
    </w:p>
    <w:sectPr w:rsidR="00896831" w:rsidRPr="007F15F5" w:rsidSect="009A0BB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30D1" w14:textId="77777777" w:rsidR="007107EC" w:rsidRDefault="007107EC" w:rsidP="00753E13">
      <w:pPr>
        <w:spacing w:after="0" w:line="240" w:lineRule="auto"/>
      </w:pPr>
      <w:r>
        <w:separator/>
      </w:r>
    </w:p>
  </w:endnote>
  <w:endnote w:type="continuationSeparator" w:id="0">
    <w:p w14:paraId="7E1E2DE9" w14:textId="77777777" w:rsidR="007107EC" w:rsidRDefault="007107EC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435A" w14:textId="77777777" w:rsidR="007107EC" w:rsidRDefault="007107EC" w:rsidP="00753E13">
      <w:pPr>
        <w:spacing w:after="0" w:line="240" w:lineRule="auto"/>
      </w:pPr>
      <w:r>
        <w:separator/>
      </w:r>
    </w:p>
  </w:footnote>
  <w:footnote w:type="continuationSeparator" w:id="0">
    <w:p w14:paraId="4132516D" w14:textId="77777777" w:rsidR="007107EC" w:rsidRDefault="007107EC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EE9DB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E624D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96A5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C4724"/>
    <w:multiLevelType w:val="hybridMultilevel"/>
    <w:tmpl w:val="0A6E87A2"/>
    <w:lvl w:ilvl="0" w:tplc="E97A9F6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EC"/>
    <w:rsid w:val="000140E6"/>
    <w:rsid w:val="000219F5"/>
    <w:rsid w:val="00045390"/>
    <w:rsid w:val="00084746"/>
    <w:rsid w:val="00113573"/>
    <w:rsid w:val="00114A93"/>
    <w:rsid w:val="00117EC5"/>
    <w:rsid w:val="001C2DB0"/>
    <w:rsid w:val="001E7A88"/>
    <w:rsid w:val="002334A2"/>
    <w:rsid w:val="00257800"/>
    <w:rsid w:val="002763BC"/>
    <w:rsid w:val="00291BBD"/>
    <w:rsid w:val="002C5492"/>
    <w:rsid w:val="002E7AFD"/>
    <w:rsid w:val="002F7D2D"/>
    <w:rsid w:val="0030550F"/>
    <w:rsid w:val="00313C45"/>
    <w:rsid w:val="003335C7"/>
    <w:rsid w:val="00336A4C"/>
    <w:rsid w:val="00355AA2"/>
    <w:rsid w:val="0038642E"/>
    <w:rsid w:val="003C0BBF"/>
    <w:rsid w:val="003C58E4"/>
    <w:rsid w:val="003D5D90"/>
    <w:rsid w:val="003E4AAC"/>
    <w:rsid w:val="003F3A41"/>
    <w:rsid w:val="0040533B"/>
    <w:rsid w:val="00411801"/>
    <w:rsid w:val="004C4E6D"/>
    <w:rsid w:val="004D14E9"/>
    <w:rsid w:val="004F0B83"/>
    <w:rsid w:val="00523FAB"/>
    <w:rsid w:val="005946C9"/>
    <w:rsid w:val="005A4678"/>
    <w:rsid w:val="00602CE9"/>
    <w:rsid w:val="0061097C"/>
    <w:rsid w:val="0064718C"/>
    <w:rsid w:val="0065634B"/>
    <w:rsid w:val="0066424C"/>
    <w:rsid w:val="00677077"/>
    <w:rsid w:val="006923AF"/>
    <w:rsid w:val="00697AD0"/>
    <w:rsid w:val="006C064A"/>
    <w:rsid w:val="006D37D2"/>
    <w:rsid w:val="006D7622"/>
    <w:rsid w:val="007107EC"/>
    <w:rsid w:val="00734561"/>
    <w:rsid w:val="00751C37"/>
    <w:rsid w:val="00753E13"/>
    <w:rsid w:val="00775601"/>
    <w:rsid w:val="007A06F6"/>
    <w:rsid w:val="007D137A"/>
    <w:rsid w:val="007E500C"/>
    <w:rsid w:val="007F15F5"/>
    <w:rsid w:val="007F665E"/>
    <w:rsid w:val="0080703D"/>
    <w:rsid w:val="00880F64"/>
    <w:rsid w:val="00896831"/>
    <w:rsid w:val="008A2CE6"/>
    <w:rsid w:val="008C2512"/>
    <w:rsid w:val="008C4D7A"/>
    <w:rsid w:val="008E3A16"/>
    <w:rsid w:val="009103A7"/>
    <w:rsid w:val="00914D32"/>
    <w:rsid w:val="00922554"/>
    <w:rsid w:val="00976520"/>
    <w:rsid w:val="009929D2"/>
    <w:rsid w:val="009A0BB5"/>
    <w:rsid w:val="009C1B60"/>
    <w:rsid w:val="009C4B5F"/>
    <w:rsid w:val="009E67FE"/>
    <w:rsid w:val="009F20E5"/>
    <w:rsid w:val="00A41432"/>
    <w:rsid w:val="00A46B3F"/>
    <w:rsid w:val="00A70F18"/>
    <w:rsid w:val="00AC7A09"/>
    <w:rsid w:val="00B04BB0"/>
    <w:rsid w:val="00B3055B"/>
    <w:rsid w:val="00B845C4"/>
    <w:rsid w:val="00BD0126"/>
    <w:rsid w:val="00BE1DC2"/>
    <w:rsid w:val="00C06B87"/>
    <w:rsid w:val="00C33EBC"/>
    <w:rsid w:val="00C630AF"/>
    <w:rsid w:val="00C645B8"/>
    <w:rsid w:val="00C944A2"/>
    <w:rsid w:val="00CB196E"/>
    <w:rsid w:val="00D15513"/>
    <w:rsid w:val="00D1760C"/>
    <w:rsid w:val="00D50282"/>
    <w:rsid w:val="00D72191"/>
    <w:rsid w:val="00D8127E"/>
    <w:rsid w:val="00DC657F"/>
    <w:rsid w:val="00E00C0A"/>
    <w:rsid w:val="00E00C23"/>
    <w:rsid w:val="00E04A7A"/>
    <w:rsid w:val="00E43EFE"/>
    <w:rsid w:val="00E60403"/>
    <w:rsid w:val="00EB5235"/>
    <w:rsid w:val="00EE136B"/>
    <w:rsid w:val="00EE3CBB"/>
    <w:rsid w:val="00F30334"/>
    <w:rsid w:val="00F56763"/>
    <w:rsid w:val="00FB3F4B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844D"/>
  <w15:chartTrackingRefBased/>
  <w15:docId w15:val="{0EE58528-F4BF-4493-A7DE-F138B397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32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Mandelbrot_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018313/algorithm-to-convert-rgb-to-hsv-and-hsv-to-rgb-in-range-0-255-for-both/693040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56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62</cp:revision>
  <cp:lastPrinted>2021-11-24T21:46:00Z</cp:lastPrinted>
  <dcterms:created xsi:type="dcterms:W3CDTF">2021-11-24T20:43:00Z</dcterms:created>
  <dcterms:modified xsi:type="dcterms:W3CDTF">2021-11-24T21:46:00Z</dcterms:modified>
</cp:coreProperties>
</file>